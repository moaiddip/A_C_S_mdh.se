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5E03B3">
      <w:pPr>
        <w:pStyle w:val="Title"/>
      </w:pPr>
      <w:r>
        <w:t>Report</w:t>
      </w:r>
      <w:r w:rsidR="00887F68">
        <w:t xml:space="preserve"> on Denial of Service</w:t>
      </w:r>
    </w:p>
    <w:p w:rsidR="00855982" w:rsidRPr="00855982" w:rsidRDefault="00887F68" w:rsidP="00855982">
      <w:pPr>
        <w:pStyle w:val="Heading1"/>
      </w:pPr>
      <w:r>
        <w:t>Purpose</w:t>
      </w:r>
    </w:p>
    <w:p w:rsidR="00887F68" w:rsidRDefault="00887F68" w:rsidP="00887F68">
      <w:r>
        <w:t xml:space="preserve">This short report is intended to analyze security vulnerabilities </w:t>
      </w:r>
      <w:r w:rsidR="00EA202D">
        <w:t xml:space="preserve">(described at </w:t>
      </w:r>
      <w:r w:rsidR="00EA202D" w:rsidRPr="00EA202D">
        <w:t>Attack: Denial of Service</w:t>
      </w:r>
      <w:r w:rsidR="00EA202D">
        <w:t xml:space="preserve"> - </w:t>
      </w:r>
      <w:hyperlink r:id="rId10" w:history="1">
        <w:r w:rsidR="00EA202D" w:rsidRPr="00CF27F1">
          <w:rPr>
            <w:rStyle w:val="Hyperlink"/>
          </w:rPr>
          <w:t>http://www.idt.mdh.se/kurser/dva446/lab1/denial_of_service.html</w:t>
        </w:r>
      </w:hyperlink>
      <w:r w:rsidR="00EA202D">
        <w:t xml:space="preserve"> document) </w:t>
      </w:r>
      <w:r>
        <w:t xml:space="preserve">of simple web server created for and as described in instruction for My first web application (lab1) assignment </w:t>
      </w:r>
      <w:r w:rsidR="00EA202D">
        <w:t>(</w:t>
      </w:r>
      <w:hyperlink r:id="rId11" w:history="1">
        <w:r w:rsidR="00EA202D" w:rsidRPr="00CF27F1">
          <w:rPr>
            <w:rStyle w:val="Hyperlink"/>
          </w:rPr>
          <w:t>http://www.idt.mdh.se/kurser/dva446/lab1/my_first_web_app.html</w:t>
        </w:r>
      </w:hyperlink>
      <w:r w:rsidR="00EA202D">
        <w:t xml:space="preserve">) </w:t>
      </w:r>
      <w:r>
        <w:t xml:space="preserve">of Applied Cybersecurity course at </w:t>
      </w:r>
      <w:proofErr w:type="spellStart"/>
      <w:r>
        <w:t>M</w:t>
      </w:r>
      <w:r w:rsidRPr="00887F68">
        <w:t>ä</w:t>
      </w:r>
      <w:r>
        <w:t>lardalen</w:t>
      </w:r>
      <w:proofErr w:type="spellEnd"/>
      <w:r>
        <w:t xml:space="preserve"> University</w:t>
      </w:r>
      <w:r w:rsidRPr="00887F68">
        <w:t>.</w:t>
      </w:r>
    </w:p>
    <w:p w:rsidR="00887F68" w:rsidRDefault="00EA202D" w:rsidP="00887F68">
      <w:pPr>
        <w:pStyle w:val="Heading1"/>
      </w:pPr>
      <w:r>
        <w:t>My first web server</w:t>
      </w:r>
    </w:p>
    <w:p w:rsidR="00887F68" w:rsidRPr="00887F68" w:rsidRDefault="00EA202D" w:rsidP="00887F68">
      <w:r>
        <w:t xml:space="preserve">When developing web server </w:t>
      </w:r>
      <w:proofErr w:type="gramStart"/>
      <w:r>
        <w:t>application</w:t>
      </w:r>
      <w:proofErr w:type="gramEnd"/>
      <w:r>
        <w:t xml:space="preserve"> I have</w:t>
      </w:r>
    </w:p>
    <w:sectPr w:rsidR="00887F68" w:rsidRPr="00887F68" w:rsidSect="0085598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B00" w:rsidRDefault="000A0B00" w:rsidP="00855982">
      <w:pPr>
        <w:spacing w:after="0" w:line="240" w:lineRule="auto"/>
      </w:pPr>
      <w:r>
        <w:separator/>
      </w:r>
    </w:p>
  </w:endnote>
  <w:endnote w:type="continuationSeparator" w:id="0">
    <w:p w:rsidR="000A0B00" w:rsidRDefault="000A0B0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02D" w:rsidRDefault="00EA20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02D" w:rsidRDefault="00EA2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B00" w:rsidRDefault="000A0B00" w:rsidP="00855982">
      <w:pPr>
        <w:spacing w:after="0" w:line="240" w:lineRule="auto"/>
      </w:pPr>
      <w:r>
        <w:separator/>
      </w:r>
    </w:p>
  </w:footnote>
  <w:footnote w:type="continuationSeparator" w:id="0">
    <w:p w:rsidR="000A0B00" w:rsidRDefault="000A0B00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02D" w:rsidRDefault="00EA20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02D" w:rsidRDefault="00EA20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02D" w:rsidRPr="00EA202D" w:rsidRDefault="00EA202D">
    <w:pPr>
      <w:pStyle w:val="Header"/>
      <w:rPr>
        <w:lang w:val="pl-PL"/>
      </w:rPr>
    </w:pPr>
    <w:r>
      <w:rPr>
        <w:lang w:val="pl-PL"/>
      </w:rPr>
      <w:t>Michal Sitarczuk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B3"/>
    <w:rsid w:val="000A0B00"/>
    <w:rsid w:val="001D4362"/>
    <w:rsid w:val="005E03B3"/>
    <w:rsid w:val="007833A7"/>
    <w:rsid w:val="00855982"/>
    <w:rsid w:val="00887F68"/>
    <w:rsid w:val="00A10484"/>
    <w:rsid w:val="00EA202D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0BB3E"/>
  <w15:chartTrackingRefBased/>
  <w15:docId w15:val="{2DF9D72D-F857-4C70-A1F6-05540E48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A2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dt.mdh.se/kurser/dva446/lab1/my_first_web_app.html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://www.idt.mdh.se/kurser/dva446/lab1/denial_of_service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aiddip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36</TotalTime>
  <Pages>1</Pages>
  <Words>107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Michal Sitarczuk</dc:creator>
  <cp:lastModifiedBy>Michal Sitarczuk</cp:lastModifiedBy>
  <cp:revision>1</cp:revision>
  <dcterms:created xsi:type="dcterms:W3CDTF">2018-09-29T18:50:00Z</dcterms:created>
  <dcterms:modified xsi:type="dcterms:W3CDTF">2018-09-29T19:26:00Z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